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CA68" w14:textId="009A381A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>Sheet (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>)</w:t>
      </w:r>
    </w:p>
    <w:p w14:paraId="6274C422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3E9DBE1F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349529B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596E1165" w14:textId="77777777" w:rsidR="003C4402" w:rsidRDefault="003C4402" w:rsidP="003C4402">
            <w:pPr>
              <w:ind w:left="720" w:firstLine="720"/>
              <w:rPr>
                <w:b/>
                <w:sz w:val="28"/>
              </w:rPr>
            </w:pPr>
          </w:p>
          <w:p w14:paraId="6E9E2735" w14:textId="77777777" w:rsidR="00876F3C" w:rsidRPr="00A433CD" w:rsidRDefault="003C4402" w:rsidP="003C4402">
            <w:pPr>
              <w:ind w:left="720" w:firstLine="720"/>
              <w:rPr>
                <w:sz w:val="28"/>
              </w:rPr>
            </w:pPr>
            <w:r w:rsidRPr="00A433CD">
              <w:rPr>
                <w:sz w:val="28"/>
              </w:rPr>
              <w:t>PREDICTION OF PARKINSON'S DISEASE</w:t>
            </w:r>
          </w:p>
          <w:p w14:paraId="4452FC16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0DC9291C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49374D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67F6442E" w14:textId="77C82DFF" w:rsidR="00853EE9" w:rsidRPr="00A433CD" w:rsidRDefault="008B7DB4" w:rsidP="003C4402">
            <w:pPr>
              <w:ind w:left="720" w:firstLine="720"/>
              <w:rPr>
                <w:sz w:val="28"/>
              </w:rPr>
            </w:pPr>
            <w:r>
              <w:rPr>
                <w:sz w:val="28"/>
              </w:rPr>
              <w:t xml:space="preserve">     DEEP</w:t>
            </w:r>
            <w:r w:rsidR="003C4402" w:rsidRPr="00A433CD">
              <w:rPr>
                <w:sz w:val="28"/>
              </w:rPr>
              <w:t xml:space="preserve"> LEARNING</w:t>
            </w:r>
          </w:p>
          <w:p w14:paraId="6DA27E03" w14:textId="77777777" w:rsidR="003C4402" w:rsidRPr="002A628D" w:rsidRDefault="003C4402" w:rsidP="003C4402">
            <w:pPr>
              <w:ind w:left="720" w:firstLine="720"/>
              <w:rPr>
                <w:sz w:val="26"/>
                <w:szCs w:val="26"/>
              </w:rPr>
            </w:pPr>
          </w:p>
        </w:tc>
      </w:tr>
      <w:tr w:rsidR="00853EE9" w:rsidRPr="002A628D" w14:paraId="1A259A2C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793ADFED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62AD6F3F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>&amp; Email Id)</w:t>
            </w:r>
          </w:p>
        </w:tc>
        <w:tc>
          <w:tcPr>
            <w:tcW w:w="7290" w:type="dxa"/>
            <w:gridSpan w:val="3"/>
          </w:tcPr>
          <w:p w14:paraId="3291B04F" w14:textId="77777777" w:rsidR="00853EE9" w:rsidRPr="002A628D" w:rsidRDefault="00A433CD" w:rsidP="00A433CD">
            <w:pPr>
              <w:ind w:left="720" w:firstLine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BANGALORE TRUNK ROAD, VARADHARAJAPURAM, NASARATHPETTAI, POONAMALLEE, CHENNAI-600123, 2649 0404, info@panimalar.ac.in</w:t>
            </w:r>
          </w:p>
        </w:tc>
      </w:tr>
      <w:tr w:rsidR="00853EE9" w:rsidRPr="002A628D" w14:paraId="08AAFD1E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2F984ACC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007A5286" w14:textId="77777777" w:rsidR="00876F3C" w:rsidRDefault="00876F3C" w:rsidP="00876F3C">
            <w:pPr>
              <w:rPr>
                <w:b/>
                <w:sz w:val="28"/>
              </w:rPr>
            </w:pPr>
          </w:p>
          <w:p w14:paraId="6FBC8D0F" w14:textId="4A02B4C6" w:rsidR="00876F3C" w:rsidRPr="00876F3C" w:rsidRDefault="009C1319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(To</w:t>
            </w:r>
            <w:r w:rsidR="00876F3C" w:rsidRPr="00876F3C">
              <w:rPr>
                <w:b/>
                <w:sz w:val="28"/>
              </w:rPr>
              <w:t xml:space="preserve"> be filled up by</w:t>
            </w:r>
            <w:r w:rsidR="00876F3C">
              <w:rPr>
                <w:b/>
                <w:sz w:val="28"/>
              </w:rPr>
              <w:t xml:space="preserve"> Student</w:t>
            </w:r>
            <w:r w:rsidR="00876F3C" w:rsidRPr="00876F3C">
              <w:rPr>
                <w:b/>
                <w:sz w:val="28"/>
              </w:rPr>
              <w:t>)</w:t>
            </w:r>
          </w:p>
          <w:p w14:paraId="2F7C6300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51EEC141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4F78B4AD" w14:textId="77777777" w:rsidR="003C4402" w:rsidRPr="002A628D" w:rsidRDefault="003C440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211418104082</w:t>
            </w:r>
          </w:p>
        </w:tc>
        <w:tc>
          <w:tcPr>
            <w:tcW w:w="2430" w:type="dxa"/>
          </w:tcPr>
          <w:p w14:paraId="64B8376C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0A331DA1" w14:textId="77777777" w:rsidR="003C4402" w:rsidRPr="002A628D" w:rsidRDefault="003C440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A433CD">
              <w:rPr>
                <w:sz w:val="26"/>
                <w:szCs w:val="26"/>
              </w:rPr>
              <w:t>121</w:t>
            </w:r>
          </w:p>
        </w:tc>
        <w:tc>
          <w:tcPr>
            <w:tcW w:w="2520" w:type="dxa"/>
          </w:tcPr>
          <w:p w14:paraId="66045279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4EDCD382" w14:textId="77777777" w:rsidR="00A433CD" w:rsidRPr="002A628D" w:rsidRDefault="00A433C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211418104141</w:t>
            </w:r>
          </w:p>
        </w:tc>
      </w:tr>
      <w:tr w:rsidR="00853EE9" w:rsidRPr="002A628D" w14:paraId="2C3F3449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22BD280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4DB5CDB1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52A0D2C5" w14:textId="77777777" w:rsidR="00A433CD" w:rsidRPr="002A628D" w:rsidRDefault="00A433C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HARSHINI.C</w:t>
            </w:r>
          </w:p>
        </w:tc>
        <w:tc>
          <w:tcPr>
            <w:tcW w:w="2430" w:type="dxa"/>
          </w:tcPr>
          <w:p w14:paraId="7EC2B6BD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0EE97570" w14:textId="77777777" w:rsidR="00A433CD" w:rsidRPr="002A628D" w:rsidRDefault="00A433C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KEERTHIKA.S</w:t>
            </w:r>
          </w:p>
        </w:tc>
        <w:tc>
          <w:tcPr>
            <w:tcW w:w="2520" w:type="dxa"/>
          </w:tcPr>
          <w:p w14:paraId="2D4AF812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2DD73961" w14:textId="77777777" w:rsidR="00CF78E6" w:rsidRDefault="00A433C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MADHUMITHA </w:t>
            </w:r>
          </w:p>
          <w:p w14:paraId="301B8EBA" w14:textId="63D2ECE7" w:rsidR="00A433CD" w:rsidRPr="002A628D" w:rsidRDefault="00CF78E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 D</w:t>
            </w:r>
          </w:p>
        </w:tc>
      </w:tr>
      <w:tr w:rsidR="00853EE9" w:rsidRPr="002A628D" w14:paraId="5326D6D8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0FC5AFA3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2DEFAEE6" w14:textId="2B9E3523" w:rsidR="00853EE9" w:rsidRDefault="00CF78E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MRS.P. DEEPA</w:t>
            </w:r>
          </w:p>
          <w:p w14:paraId="5F15673F" w14:textId="77777777" w:rsidR="00A433CD" w:rsidRPr="002A628D" w:rsidRDefault="00A433CD" w:rsidP="007A4CF6">
            <w:pPr>
              <w:rPr>
                <w:sz w:val="26"/>
                <w:szCs w:val="26"/>
              </w:rPr>
            </w:pPr>
          </w:p>
        </w:tc>
      </w:tr>
    </w:tbl>
    <w:p w14:paraId="140CF915" w14:textId="31E4EAA7" w:rsidR="00853EE9" w:rsidRPr="00876F3C" w:rsidRDefault="009C1319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(To</w:t>
      </w:r>
      <w:r w:rsidR="00876F3C" w:rsidRPr="00876F3C">
        <w:rPr>
          <w:b/>
          <w:sz w:val="28"/>
        </w:rPr>
        <w:t xml:space="preserve">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26C6C10B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50BC6196" w14:textId="7A3A478B" w:rsidR="00853EE9" w:rsidRDefault="00CF78E6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 xml:space="preserve">. </w:t>
            </w:r>
            <w:r>
              <w:rPr>
                <w:b/>
              </w:rPr>
              <w:t>No</w:t>
            </w:r>
            <w:r w:rsidR="005946AA">
              <w:rPr>
                <w:b/>
              </w:rPr>
              <w:t>.</w:t>
            </w:r>
          </w:p>
          <w:p w14:paraId="65F891DB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0C005AA6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04A24EDA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61B7ABAE" w14:textId="5B20D5B6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 xml:space="preserve">Signature Of </w:t>
            </w:r>
            <w:r w:rsidR="009C1319">
              <w:rPr>
                <w:b/>
              </w:rPr>
              <w:t>t</w:t>
            </w:r>
            <w:r w:rsidR="009C1319" w:rsidRPr="00774E28">
              <w:rPr>
                <w:b/>
              </w:rPr>
              <w:t>he Guide</w:t>
            </w:r>
          </w:p>
        </w:tc>
        <w:tc>
          <w:tcPr>
            <w:tcW w:w="1813" w:type="dxa"/>
          </w:tcPr>
          <w:p w14:paraId="5E420BAC" w14:textId="6B1C031B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 xml:space="preserve">Signature Of </w:t>
            </w:r>
            <w:r w:rsidR="009C1319">
              <w:rPr>
                <w:b/>
              </w:rPr>
              <w:t>t</w:t>
            </w:r>
            <w:r w:rsidR="009C1319" w:rsidRPr="00774E28">
              <w:rPr>
                <w:b/>
              </w:rPr>
              <w:t>he Project</w:t>
            </w:r>
            <w:r w:rsidRPr="00774E28">
              <w:rPr>
                <w:b/>
              </w:rPr>
              <w:t xml:space="preserve"> Coordinator</w:t>
            </w:r>
          </w:p>
        </w:tc>
      </w:tr>
      <w:tr w:rsidR="00853EE9" w14:paraId="23E0E1A5" w14:textId="77777777" w:rsidTr="005946AA">
        <w:trPr>
          <w:trHeight w:val="977"/>
        </w:trPr>
        <w:tc>
          <w:tcPr>
            <w:tcW w:w="1526" w:type="dxa"/>
          </w:tcPr>
          <w:p w14:paraId="31E88AA1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411B0ED7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46152B77" w14:textId="77777777" w:rsidR="00853EE9" w:rsidRDefault="00853EE9" w:rsidP="005946AA"/>
        </w:tc>
        <w:tc>
          <w:tcPr>
            <w:tcW w:w="4950" w:type="dxa"/>
          </w:tcPr>
          <w:p w14:paraId="35315A82" w14:textId="77777777" w:rsidR="00853EE9" w:rsidRDefault="00853EE9" w:rsidP="007A4CF6"/>
          <w:p w14:paraId="416A04BE" w14:textId="77777777" w:rsidR="00853EE9" w:rsidRDefault="00853EE9" w:rsidP="007A4CF6"/>
          <w:p w14:paraId="1B44CCDC" w14:textId="77777777" w:rsidR="00853EE9" w:rsidRDefault="00853EE9" w:rsidP="007A4CF6"/>
        </w:tc>
        <w:tc>
          <w:tcPr>
            <w:tcW w:w="1633" w:type="dxa"/>
          </w:tcPr>
          <w:p w14:paraId="3973D39D" w14:textId="77777777" w:rsidR="00853EE9" w:rsidRDefault="00853EE9" w:rsidP="007A4CF6"/>
        </w:tc>
        <w:tc>
          <w:tcPr>
            <w:tcW w:w="1633" w:type="dxa"/>
          </w:tcPr>
          <w:p w14:paraId="2B89F0A6" w14:textId="77777777" w:rsidR="00853EE9" w:rsidRDefault="00853EE9" w:rsidP="007A4CF6"/>
        </w:tc>
        <w:tc>
          <w:tcPr>
            <w:tcW w:w="1813" w:type="dxa"/>
          </w:tcPr>
          <w:p w14:paraId="65E1D623" w14:textId="77777777" w:rsidR="00853EE9" w:rsidRDefault="00853EE9" w:rsidP="007A4CF6"/>
        </w:tc>
      </w:tr>
      <w:tr w:rsidR="00853EE9" w14:paraId="128F3DAE" w14:textId="77777777" w:rsidTr="005946AA">
        <w:trPr>
          <w:trHeight w:val="1000"/>
        </w:trPr>
        <w:tc>
          <w:tcPr>
            <w:tcW w:w="1526" w:type="dxa"/>
          </w:tcPr>
          <w:p w14:paraId="053D441F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1A6B1030" w14:textId="77777777" w:rsidR="00853EE9" w:rsidRDefault="00853EE9" w:rsidP="007A4CF6"/>
          <w:p w14:paraId="1858BA63" w14:textId="77777777" w:rsidR="00853EE9" w:rsidRDefault="00853EE9" w:rsidP="007A4CF6"/>
          <w:p w14:paraId="1EF31D3E" w14:textId="77777777" w:rsidR="00853EE9" w:rsidRDefault="00853EE9" w:rsidP="007A4CF6"/>
        </w:tc>
        <w:tc>
          <w:tcPr>
            <w:tcW w:w="1633" w:type="dxa"/>
          </w:tcPr>
          <w:p w14:paraId="6FB58C9E" w14:textId="77777777" w:rsidR="00853EE9" w:rsidRDefault="00853EE9" w:rsidP="007A4CF6"/>
        </w:tc>
        <w:tc>
          <w:tcPr>
            <w:tcW w:w="1633" w:type="dxa"/>
          </w:tcPr>
          <w:p w14:paraId="22E072F9" w14:textId="77777777" w:rsidR="00853EE9" w:rsidRDefault="00853EE9" w:rsidP="007A4CF6"/>
        </w:tc>
        <w:tc>
          <w:tcPr>
            <w:tcW w:w="1813" w:type="dxa"/>
          </w:tcPr>
          <w:p w14:paraId="17A791C0" w14:textId="77777777" w:rsidR="00853EE9" w:rsidRDefault="00853EE9" w:rsidP="007A4CF6"/>
        </w:tc>
      </w:tr>
      <w:tr w:rsidR="00853EE9" w14:paraId="4E716FCD" w14:textId="77777777" w:rsidTr="005946AA">
        <w:trPr>
          <w:trHeight w:val="941"/>
        </w:trPr>
        <w:tc>
          <w:tcPr>
            <w:tcW w:w="1526" w:type="dxa"/>
          </w:tcPr>
          <w:p w14:paraId="1C3E0844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12CFDA32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4AF25A33" w14:textId="77777777" w:rsidR="00853EE9" w:rsidRDefault="00853EE9" w:rsidP="007A4CF6"/>
          <w:p w14:paraId="4E7B2C8B" w14:textId="77777777" w:rsidR="00853EE9" w:rsidRDefault="00853EE9" w:rsidP="007A4CF6"/>
          <w:p w14:paraId="6668BE6A" w14:textId="77777777" w:rsidR="00853EE9" w:rsidRDefault="00853EE9" w:rsidP="007A4CF6"/>
        </w:tc>
        <w:tc>
          <w:tcPr>
            <w:tcW w:w="1633" w:type="dxa"/>
          </w:tcPr>
          <w:p w14:paraId="5B5DD441" w14:textId="77777777" w:rsidR="00853EE9" w:rsidRDefault="00853EE9" w:rsidP="007A4CF6"/>
        </w:tc>
        <w:tc>
          <w:tcPr>
            <w:tcW w:w="1633" w:type="dxa"/>
          </w:tcPr>
          <w:p w14:paraId="39A4A318" w14:textId="77777777" w:rsidR="00853EE9" w:rsidRDefault="00853EE9" w:rsidP="007A4CF6"/>
        </w:tc>
        <w:tc>
          <w:tcPr>
            <w:tcW w:w="1813" w:type="dxa"/>
          </w:tcPr>
          <w:p w14:paraId="7C11B59E" w14:textId="77777777" w:rsidR="00853EE9" w:rsidRDefault="00853EE9" w:rsidP="007A4CF6"/>
        </w:tc>
      </w:tr>
      <w:tr w:rsidR="00853EE9" w14:paraId="2D10E689" w14:textId="77777777" w:rsidTr="005946AA">
        <w:trPr>
          <w:trHeight w:val="1015"/>
        </w:trPr>
        <w:tc>
          <w:tcPr>
            <w:tcW w:w="1526" w:type="dxa"/>
          </w:tcPr>
          <w:p w14:paraId="70DAD99F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16DB93E9" w14:textId="77777777" w:rsidR="00853EE9" w:rsidRDefault="00853EE9" w:rsidP="007A4CF6"/>
        </w:tc>
        <w:tc>
          <w:tcPr>
            <w:tcW w:w="1633" w:type="dxa"/>
          </w:tcPr>
          <w:p w14:paraId="00C621E6" w14:textId="77777777" w:rsidR="00853EE9" w:rsidRDefault="00853EE9" w:rsidP="007A4CF6"/>
        </w:tc>
        <w:tc>
          <w:tcPr>
            <w:tcW w:w="1633" w:type="dxa"/>
          </w:tcPr>
          <w:p w14:paraId="4C0F1646" w14:textId="77777777" w:rsidR="00853EE9" w:rsidRDefault="00853EE9" w:rsidP="007A4CF6"/>
        </w:tc>
        <w:tc>
          <w:tcPr>
            <w:tcW w:w="1813" w:type="dxa"/>
          </w:tcPr>
          <w:p w14:paraId="79D64B3A" w14:textId="77777777" w:rsidR="00853EE9" w:rsidRDefault="00853EE9" w:rsidP="007A4CF6"/>
        </w:tc>
      </w:tr>
    </w:tbl>
    <w:p w14:paraId="7C68CFFC" w14:textId="77777777" w:rsidR="00853EE9" w:rsidRDefault="00853EE9" w:rsidP="00853EE9">
      <w:pPr>
        <w:tabs>
          <w:tab w:val="left" w:pos="0"/>
        </w:tabs>
      </w:pPr>
    </w:p>
    <w:p w14:paraId="5BFFFBEB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06704C81" w14:textId="77777777" w:rsidR="00853EE9" w:rsidRDefault="00853EE9"/>
    <w:p w14:paraId="1D339415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6504" w14:textId="77777777" w:rsidR="00D4420B" w:rsidRDefault="00D4420B" w:rsidP="00CC556D">
      <w:r>
        <w:separator/>
      </w:r>
    </w:p>
  </w:endnote>
  <w:endnote w:type="continuationSeparator" w:id="0">
    <w:p w14:paraId="63CB6D68" w14:textId="77777777" w:rsidR="00D4420B" w:rsidRDefault="00D4420B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6B68" w14:textId="77777777" w:rsidR="00D4420B" w:rsidRDefault="00D4420B" w:rsidP="00CC556D">
      <w:r>
        <w:separator/>
      </w:r>
    </w:p>
  </w:footnote>
  <w:footnote w:type="continuationSeparator" w:id="0">
    <w:p w14:paraId="51FD281C" w14:textId="77777777" w:rsidR="00D4420B" w:rsidRDefault="00D4420B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794091ED" w14:textId="77777777" w:rsidTr="00CC556D">
      <w:trPr>
        <w:jc w:val="center"/>
      </w:trPr>
      <w:tc>
        <w:tcPr>
          <w:tcW w:w="1690" w:type="dxa"/>
          <w:vAlign w:val="center"/>
        </w:tcPr>
        <w:p w14:paraId="7523E6EE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2BF3E4A2" wp14:editId="4696D299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7D5F325E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481C2E5E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7C2BAD7A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32AB1FA7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69EA06BB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5211358F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3D2B2F47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F3C"/>
    <w:rsid w:val="003565AF"/>
    <w:rsid w:val="003C4402"/>
    <w:rsid w:val="004F0C7D"/>
    <w:rsid w:val="0052482D"/>
    <w:rsid w:val="005946AA"/>
    <w:rsid w:val="00667AA4"/>
    <w:rsid w:val="00853EE9"/>
    <w:rsid w:val="00876F3C"/>
    <w:rsid w:val="008B7DB4"/>
    <w:rsid w:val="008C4B43"/>
    <w:rsid w:val="009131B4"/>
    <w:rsid w:val="00933D5E"/>
    <w:rsid w:val="009C1319"/>
    <w:rsid w:val="009F7326"/>
    <w:rsid w:val="00A433CD"/>
    <w:rsid w:val="00B52773"/>
    <w:rsid w:val="00B96EBB"/>
    <w:rsid w:val="00C143CC"/>
    <w:rsid w:val="00C66B00"/>
    <w:rsid w:val="00C87BF2"/>
    <w:rsid w:val="00CC556D"/>
    <w:rsid w:val="00CF78E6"/>
    <w:rsid w:val="00D4420B"/>
    <w:rsid w:val="00E12D80"/>
    <w:rsid w:val="00E20A9D"/>
    <w:rsid w:val="00EB308F"/>
    <w:rsid w:val="00F65CE1"/>
    <w:rsid w:val="00FA3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2498"/>
  <w15:docId w15:val="{62255B14-F39A-4B87-898C-E210842C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104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Harshini C</cp:lastModifiedBy>
  <cp:revision>9</cp:revision>
  <dcterms:created xsi:type="dcterms:W3CDTF">2022-01-01T10:17:00Z</dcterms:created>
  <dcterms:modified xsi:type="dcterms:W3CDTF">2022-04-03T10:38:00Z</dcterms:modified>
</cp:coreProperties>
</file>